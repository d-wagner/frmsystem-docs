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1F" w:rsidRDefault="00B972E7">
      <w:pPr>
        <w:pStyle w:val="Titel"/>
        <w:jc w:val="right"/>
      </w:pPr>
      <w:r>
        <w:fldChar w:fldCharType="begin"/>
      </w:r>
      <w:r>
        <w:instrText xml:space="preserve"> SUBJECT  \* MERGEFORMAT </w:instrText>
      </w:r>
      <w:r>
        <w:fldChar w:fldCharType="separate"/>
      </w:r>
      <w:r w:rsidR="007D449F">
        <w:t>FRM Systems</w:t>
      </w:r>
      <w:r>
        <w:fldChar w:fldCharType="end"/>
      </w:r>
    </w:p>
    <w:p w:rsidR="00212C1F" w:rsidRDefault="00B972E7">
      <w:pPr>
        <w:pStyle w:val="Titel"/>
        <w:jc w:val="right"/>
      </w:pPr>
      <w:r>
        <w:fldChar w:fldCharType="begin"/>
      </w:r>
      <w:r>
        <w:instrText xml:space="preserve"> TITLE  \* MERGEFORMAT </w:instrText>
      </w:r>
      <w:r>
        <w:fldChar w:fldCharType="separate"/>
      </w:r>
      <w:r w:rsidR="008D3277">
        <w:t>Software Architecture Document</w:t>
      </w:r>
      <w:r>
        <w:fldChar w:fldCharType="end"/>
      </w:r>
    </w:p>
    <w:p w:rsidR="00212C1F" w:rsidRDefault="00212C1F">
      <w:pPr>
        <w:pStyle w:val="Titel"/>
        <w:jc w:val="right"/>
      </w:pPr>
    </w:p>
    <w:p w:rsidR="00212C1F" w:rsidRDefault="00212C1F">
      <w:pPr>
        <w:pStyle w:val="InfoBlue"/>
      </w:pPr>
    </w:p>
    <w:p w:rsidR="00212C1F" w:rsidRDefault="00212C1F">
      <w:pPr>
        <w:pStyle w:val="InfoBlue"/>
      </w:pPr>
    </w:p>
    <w:p w:rsidR="00212C1F" w:rsidRDefault="006D5853" w:rsidP="007D449F">
      <w:pPr>
        <w:pStyle w:val="Titel"/>
        <w:jc w:val="left"/>
      </w:pPr>
      <w:r>
        <w:t>Table of Contents</w:t>
      </w:r>
    </w:p>
    <w:p w:rsidR="00212C1F" w:rsidRDefault="006D585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0F6F91">
        <w:rPr>
          <w:noProof/>
        </w:rPr>
        <w:t>2</w:t>
      </w:r>
      <w:r>
        <w:rPr>
          <w:noProof/>
        </w:rPr>
        <w:fldChar w:fldCharType="end"/>
      </w:r>
    </w:p>
    <w:p w:rsidR="00212C1F" w:rsidRDefault="006D585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0F6F91">
        <w:rPr>
          <w:noProof/>
        </w:rPr>
        <w:t>2</w:t>
      </w:r>
      <w:r>
        <w:rPr>
          <w:noProof/>
        </w:rPr>
        <w:fldChar w:fldCharType="end"/>
      </w:r>
    </w:p>
    <w:p w:rsidR="00212C1F" w:rsidRDefault="006D585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0F6F91">
        <w:rPr>
          <w:noProof/>
        </w:rPr>
        <w:t>2</w:t>
      </w:r>
      <w:r>
        <w:rPr>
          <w:noProof/>
        </w:rPr>
        <w:fldChar w:fldCharType="end"/>
      </w:r>
    </w:p>
    <w:p w:rsidR="00212C1F" w:rsidRDefault="006D585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0F6F91">
        <w:rPr>
          <w:noProof/>
        </w:rPr>
        <w:t>2</w:t>
      </w:r>
      <w:r>
        <w:rPr>
          <w:noProof/>
        </w:rPr>
        <w:fldChar w:fldCharType="end"/>
      </w:r>
    </w:p>
    <w:p w:rsidR="00212C1F" w:rsidRDefault="006D585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0F6F91">
        <w:rPr>
          <w:noProof/>
        </w:rPr>
        <w:t>2</w:t>
      </w:r>
      <w:r>
        <w:rPr>
          <w:noProof/>
        </w:rPr>
        <w:fldChar w:fldCharType="end"/>
      </w:r>
    </w:p>
    <w:p w:rsidR="00212C1F" w:rsidRDefault="006D585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0F6F91">
        <w:rPr>
          <w:noProof/>
        </w:rPr>
        <w:t>2</w:t>
      </w:r>
      <w:r>
        <w:rPr>
          <w:noProof/>
        </w:rPr>
        <w:fldChar w:fldCharType="end"/>
      </w:r>
    </w:p>
    <w:p w:rsidR="00212C1F" w:rsidRDefault="006D5853">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0F6F91">
        <w:rPr>
          <w:noProof/>
        </w:rPr>
        <w:t>2</w:t>
      </w:r>
      <w:r>
        <w:rPr>
          <w:noProof/>
        </w:rPr>
        <w:fldChar w:fldCharType="end"/>
      </w:r>
    </w:p>
    <w:p w:rsidR="00212C1F" w:rsidRDefault="006D5853">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0F6F91">
        <w:rPr>
          <w:noProof/>
        </w:rPr>
        <w:t>4</w:t>
      </w:r>
      <w:r>
        <w:rPr>
          <w:noProof/>
        </w:rPr>
        <w:fldChar w:fldCharType="end"/>
      </w:r>
    </w:p>
    <w:p w:rsidR="00212C1F" w:rsidRDefault="006D5853">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0F6F91">
        <w:rPr>
          <w:noProof/>
        </w:rPr>
        <w:t>4</w:t>
      </w:r>
      <w:r>
        <w:rPr>
          <w:noProof/>
        </w:rPr>
        <w:fldChar w:fldCharType="end"/>
      </w:r>
    </w:p>
    <w:p w:rsidR="00212C1F" w:rsidRDefault="006D5853">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fldChar w:fldCharType="separate"/>
      </w:r>
      <w:r w:rsidR="000F6F91" w:rsidRPr="000F6F91">
        <w:rPr>
          <w:b/>
          <w:bCs/>
          <w:noProof/>
        </w:rPr>
        <w:t>Fehler! Textmarke nicht definiert.</w:t>
      </w:r>
      <w:r>
        <w:rPr>
          <w:noProof/>
        </w:rPr>
        <w:fldChar w:fldCharType="end"/>
      </w:r>
    </w:p>
    <w:p w:rsidR="00212C1F" w:rsidRDefault="006D5853">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0F6F91">
        <w:rPr>
          <w:noProof/>
        </w:rPr>
        <w:t>5</w:t>
      </w:r>
      <w:r>
        <w:rPr>
          <w:noProof/>
        </w:rPr>
        <w:fldChar w:fldCharType="end"/>
      </w:r>
    </w:p>
    <w:p w:rsidR="00212C1F" w:rsidRDefault="006D5853">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fldChar w:fldCharType="separate"/>
      </w:r>
      <w:r w:rsidR="000F6F91" w:rsidRPr="000F6F91">
        <w:rPr>
          <w:b/>
          <w:bCs/>
          <w:noProof/>
        </w:rPr>
        <w:t>Fehler! Textmarke nicht definiert.</w:t>
      </w:r>
      <w:r>
        <w:rPr>
          <w:noProof/>
        </w:rPr>
        <w:fldChar w:fldCharType="end"/>
      </w:r>
    </w:p>
    <w:p w:rsidR="00212C1F" w:rsidRDefault="006D5853">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0F6F91">
        <w:rPr>
          <w:noProof/>
        </w:rPr>
        <w:t>5</w:t>
      </w:r>
      <w:r>
        <w:rPr>
          <w:noProof/>
        </w:rPr>
        <w:fldChar w:fldCharType="end"/>
      </w:r>
    </w:p>
    <w:p w:rsidR="00212C1F" w:rsidRDefault="006D5853">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0F6F91">
        <w:rPr>
          <w:noProof/>
        </w:rPr>
        <w:t>6</w:t>
      </w:r>
      <w:r>
        <w:rPr>
          <w:noProof/>
        </w:rPr>
        <w:fldChar w:fldCharType="end"/>
      </w:r>
    </w:p>
    <w:p w:rsidR="00212C1F" w:rsidRDefault="006D5853">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0F6F91">
        <w:rPr>
          <w:noProof/>
        </w:rPr>
        <w:t>6</w:t>
      </w:r>
      <w:r>
        <w:rPr>
          <w:noProof/>
        </w:rPr>
        <w:fldChar w:fldCharType="end"/>
      </w:r>
    </w:p>
    <w:p w:rsidR="00212C1F" w:rsidRDefault="006D5853">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0F6F91">
        <w:rPr>
          <w:noProof/>
        </w:rPr>
        <w:t>6</w:t>
      </w:r>
      <w:r>
        <w:rPr>
          <w:noProof/>
        </w:rPr>
        <w:fldChar w:fldCharType="end"/>
      </w:r>
    </w:p>
    <w:p w:rsidR="00212C1F" w:rsidRDefault="006D5853">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fldChar w:fldCharType="separate"/>
      </w:r>
      <w:r w:rsidR="000F6F91" w:rsidRPr="000F6F91">
        <w:rPr>
          <w:b/>
          <w:bCs/>
          <w:noProof/>
        </w:rPr>
        <w:t>Fehler! Textmarke nicht definiert.</w:t>
      </w:r>
      <w:r>
        <w:rPr>
          <w:noProof/>
        </w:rPr>
        <w:fldChar w:fldCharType="end"/>
      </w:r>
    </w:p>
    <w:p w:rsidR="00212C1F" w:rsidRDefault="006D5853">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fldChar w:fldCharType="separate"/>
      </w:r>
      <w:r w:rsidR="000F6F91" w:rsidRPr="000F6F91">
        <w:rPr>
          <w:b/>
          <w:bCs/>
          <w:noProof/>
        </w:rPr>
        <w:t>Fehler! Textmarke nicht definiert.</w:t>
      </w:r>
      <w:r>
        <w:rPr>
          <w:noProof/>
        </w:rPr>
        <w:fldChar w:fldCharType="end"/>
      </w:r>
    </w:p>
    <w:p w:rsidR="00212C1F" w:rsidRDefault="006D5853">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0F6F91">
        <w:rPr>
          <w:noProof/>
        </w:rPr>
        <w:t>7</w:t>
      </w:r>
      <w:r>
        <w:rPr>
          <w:noProof/>
        </w:rPr>
        <w:fldChar w:fldCharType="end"/>
      </w:r>
    </w:p>
    <w:p w:rsidR="00212C1F" w:rsidRDefault="006D5853">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0F6F91">
        <w:rPr>
          <w:noProof/>
        </w:rPr>
        <w:t>8</w:t>
      </w:r>
      <w:r>
        <w:rPr>
          <w:noProof/>
        </w:rPr>
        <w:fldChar w:fldCharType="end"/>
      </w:r>
    </w:p>
    <w:p w:rsidR="00212C1F" w:rsidRDefault="006D5853">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0F6F91">
        <w:rPr>
          <w:noProof/>
        </w:rPr>
        <w:t>8</w:t>
      </w:r>
      <w:r>
        <w:rPr>
          <w:noProof/>
        </w:rPr>
        <w:fldChar w:fldCharType="end"/>
      </w:r>
    </w:p>
    <w:p w:rsidR="00212C1F" w:rsidRDefault="006D5853">
      <w:pPr>
        <w:pStyle w:val="Titel"/>
      </w:pPr>
      <w:r>
        <w:fldChar w:fldCharType="end"/>
      </w:r>
      <w:r>
        <w:br w:type="page"/>
      </w:r>
      <w:r w:rsidR="00B972E7">
        <w:lastRenderedPageBreak/>
        <w:fldChar w:fldCharType="begin"/>
      </w:r>
      <w:r w:rsidR="00B972E7">
        <w:instrText xml:space="preserve"> TITLE  \* MERGEFORMAT </w:instrText>
      </w:r>
      <w:r w:rsidR="00B972E7">
        <w:fldChar w:fldCharType="separate"/>
      </w:r>
      <w:r w:rsidR="008D3277">
        <w:t>Software Architecture Document</w:t>
      </w:r>
      <w:r w:rsidR="00B972E7">
        <w:fldChar w:fldCharType="end"/>
      </w:r>
      <w:r>
        <w:t xml:space="preserve"> </w:t>
      </w:r>
    </w:p>
    <w:p w:rsidR="00212C1F" w:rsidRDefault="006D5853">
      <w:pPr>
        <w:pStyle w:val="berschrift1"/>
      </w:pPr>
      <w:bookmarkStart w:id="0" w:name="_Toc456598586"/>
      <w:bookmarkStart w:id="1" w:name="_Toc492766840"/>
      <w:r>
        <w:t>Introduction</w:t>
      </w:r>
      <w:bookmarkEnd w:id="0"/>
      <w:bookmarkEnd w:id="1"/>
    </w:p>
    <w:p w:rsidR="00212C1F" w:rsidRDefault="006D5853">
      <w:pPr>
        <w:pStyle w:val="berschrift2"/>
      </w:pPr>
      <w:bookmarkStart w:id="2" w:name="_Toc456598587"/>
      <w:bookmarkStart w:id="3" w:name="_Toc492766841"/>
      <w:r>
        <w:t>Purpose</w:t>
      </w:r>
      <w:bookmarkEnd w:id="2"/>
      <w:bookmarkEnd w:id="3"/>
    </w:p>
    <w:p w:rsidR="00212C1F" w:rsidRDefault="006D5853">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2C1F" w:rsidRDefault="006D5853">
      <w:pPr>
        <w:pStyle w:val="berschrift2"/>
      </w:pPr>
      <w:bookmarkStart w:id="5" w:name="_Toc492766842"/>
      <w:r>
        <w:t>Scope</w:t>
      </w:r>
      <w:bookmarkEnd w:id="4"/>
      <w:bookmarkEnd w:id="5"/>
    </w:p>
    <w:p w:rsidR="0068027B" w:rsidRPr="0068027B" w:rsidRDefault="0068027B" w:rsidP="0068027B">
      <w:pPr>
        <w:ind w:left="720"/>
      </w:pPr>
      <w:r>
        <w:t>This overview will apply for the whole FRM System project.</w:t>
      </w:r>
    </w:p>
    <w:p w:rsidR="00212C1F" w:rsidRDefault="006D5853">
      <w:pPr>
        <w:pStyle w:val="berschrift2"/>
      </w:pPr>
      <w:bookmarkStart w:id="6" w:name="_Toc456598589"/>
      <w:bookmarkStart w:id="7" w:name="_Toc492766843"/>
      <w:r>
        <w:t>Definitions, Acronyms, and Abbreviations</w:t>
      </w:r>
      <w:bookmarkEnd w:id="6"/>
      <w:bookmarkEnd w:id="7"/>
    </w:p>
    <w:p w:rsidR="00212C1F" w:rsidRDefault="006D5853">
      <w:pPr>
        <w:pStyle w:val="berschrift2"/>
      </w:pPr>
      <w:bookmarkStart w:id="8" w:name="_Toc456598590"/>
      <w:bookmarkStart w:id="9" w:name="_Toc492766844"/>
      <w:r>
        <w:t>References</w:t>
      </w:r>
      <w:bookmarkEnd w:id="8"/>
      <w:bookmarkEnd w:id="9"/>
    </w:p>
    <w:p w:rsidR="008D3277" w:rsidRDefault="006D5853" w:rsidP="00903EED">
      <w:pPr>
        <w:pStyle w:val="berschrift2"/>
      </w:pPr>
      <w:bookmarkStart w:id="10" w:name="_Toc456598591"/>
      <w:bookmarkStart w:id="11" w:name="_Toc492766845"/>
      <w:r>
        <w:t>Overview</w:t>
      </w:r>
      <w:bookmarkEnd w:id="10"/>
      <w:bookmarkEnd w:id="11"/>
    </w:p>
    <w:p w:rsidR="00903EED" w:rsidRPr="00903EED" w:rsidRDefault="00903EED" w:rsidP="00903EED">
      <w:pPr>
        <w:ind w:left="720"/>
      </w:pPr>
      <w:r>
        <w:t xml:space="preserve">The FRM System is a web </w:t>
      </w:r>
      <w:proofErr w:type="gramStart"/>
      <w:r>
        <w:t>application, that</w:t>
      </w:r>
      <w:proofErr w:type="gramEnd"/>
      <w:r>
        <w:t xml:space="preserve"> relies mostly on PHP. For displaying the information the user requests, the system uses HTML documents that can be viewed in many browsers such as Google Chrome, Mozilla Firefox, etc. To style these documents we use CSS </w:t>
      </w:r>
      <w:proofErr w:type="gramStart"/>
      <w:r>
        <w:t>files, that</w:t>
      </w:r>
      <w:proofErr w:type="gramEnd"/>
      <w:r>
        <w:t xml:space="preserve"> define how the browser is supposed to display the contained information of these HTML documents. For more in depth information on how the PHP backend generates these files and how it is structures, please view the sections below.</w:t>
      </w:r>
    </w:p>
    <w:p w:rsidR="00212C1F" w:rsidRDefault="006D5853">
      <w:pPr>
        <w:pStyle w:val="berschrift1"/>
      </w:pPr>
      <w:bookmarkStart w:id="12" w:name="_Toc492766846"/>
      <w:r>
        <w:t>Architectural Representation</w:t>
      </w:r>
      <w:bookmarkEnd w:id="12"/>
      <w:r>
        <w:t xml:space="preserve"> </w:t>
      </w:r>
    </w:p>
    <w:p w:rsidR="008D3277" w:rsidRDefault="00903EED" w:rsidP="008D3277">
      <w:pPr>
        <w:pStyle w:val="Textkrp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93.1pt">
            <v:imagedata r:id="rId7" o:title="laravel-mvc-components"/>
          </v:shape>
        </w:pict>
      </w:r>
    </w:p>
    <w:p w:rsidR="0068027B" w:rsidRDefault="0068027B" w:rsidP="00B400B3">
      <w:pPr>
        <w:pStyle w:val="Textkrper"/>
        <w:spacing w:line="240" w:lineRule="auto"/>
      </w:pPr>
      <w:r>
        <w:t xml:space="preserve">The FRM Systems architecture is relying on the popular </w:t>
      </w:r>
      <w:proofErr w:type="spellStart"/>
      <w:r>
        <w:t>Laravel</w:t>
      </w:r>
      <w:proofErr w:type="spellEnd"/>
      <w:r>
        <w:t xml:space="preserve"> PHP framework.</w:t>
      </w:r>
    </w:p>
    <w:p w:rsidR="008D3277" w:rsidRDefault="008D3277" w:rsidP="00B400B3">
      <w:pPr>
        <w:pStyle w:val="Textkrper"/>
        <w:spacing w:line="240" w:lineRule="auto"/>
      </w:pPr>
      <w:r>
        <w:lastRenderedPageBreak/>
        <w:t xml:space="preserve">Every application that is based on </w:t>
      </w:r>
      <w:proofErr w:type="spellStart"/>
      <w:r>
        <w:t>Laravel</w:t>
      </w:r>
      <w:proofErr w:type="spellEnd"/>
      <w:r>
        <w:t xml:space="preserve"> has 3 main components</w:t>
      </w:r>
      <w:r w:rsidR="0068027B">
        <w:t>:</w:t>
      </w:r>
      <w:r>
        <w:t xml:space="preserve"> model</w:t>
      </w:r>
      <w:r w:rsidR="0068027B">
        <w:t>s</w:t>
      </w:r>
      <w:r>
        <w:t>, controller</w:t>
      </w:r>
      <w:r w:rsidR="0068027B">
        <w:t>s</w:t>
      </w:r>
      <w:r>
        <w:t xml:space="preserve"> and view</w:t>
      </w:r>
      <w:r w:rsidR="0068027B">
        <w:t>s</w:t>
      </w:r>
      <w:r>
        <w:t>.</w:t>
      </w:r>
      <w:r w:rsidR="00B400B3">
        <w:t xml:space="preserve"> </w:t>
      </w:r>
      <w:r w:rsidR="00B400B3">
        <w:br/>
      </w:r>
      <w:r>
        <w:t>Models are based on real-world items</w:t>
      </w:r>
      <w:r w:rsidR="0068027B">
        <w:t>,</w:t>
      </w:r>
      <w:r>
        <w:t xml:space="preserve"> </w:t>
      </w:r>
      <w:r w:rsidR="0068027B">
        <w:t xml:space="preserve">e.g. </w:t>
      </w:r>
      <w:r>
        <w:t>machines, products</w:t>
      </w:r>
      <w:r w:rsidR="00B400B3">
        <w:t xml:space="preserve"> or bank accounts. </w:t>
      </w:r>
      <w:r w:rsidR="00B400B3">
        <w:br/>
      </w:r>
      <w:r>
        <w:t xml:space="preserve">They are mostly permanent and are stored outside of the application </w:t>
      </w:r>
      <w:r w:rsidR="0068027B">
        <w:t xml:space="preserve">in a database, in our case this is a MySQL relational </w:t>
      </w:r>
      <w:proofErr w:type="gramStart"/>
      <w:r w:rsidR="0068027B">
        <w:t>database, that</w:t>
      </w:r>
      <w:proofErr w:type="gramEnd"/>
      <w:r w:rsidR="0068027B">
        <w:t xml:space="preserve"> gets initialized via </w:t>
      </w:r>
      <w:proofErr w:type="spellStart"/>
      <w:r w:rsidR="0068027B">
        <w:t>Laravel</w:t>
      </w:r>
      <w:proofErr w:type="spellEnd"/>
      <w:r w:rsidR="0068027B">
        <w:t xml:space="preserve"> migrations.</w:t>
      </w:r>
      <w:r w:rsidR="00B400B3">
        <w:br/>
        <w:t>A model sets the rules and constraints of an application. Therefore it must be outside of the application to ensure that nothing in the application may break the rules.</w:t>
      </w:r>
    </w:p>
    <w:p w:rsidR="00B400B3" w:rsidRDefault="00B400B3" w:rsidP="00B400B3">
      <w:pPr>
        <w:pStyle w:val="Textkrper"/>
        <w:spacing w:line="240" w:lineRule="auto"/>
      </w:pPr>
      <w:r>
        <w:t>Views contain the design and visual presentation of a model. Mostly th</w:t>
      </w:r>
      <w:r w:rsidR="0068027B">
        <w:t xml:space="preserve">is is achieved through a markup, the so called blade-templates, </w:t>
      </w:r>
      <w:r>
        <w:t xml:space="preserve">that the </w:t>
      </w:r>
      <w:proofErr w:type="spellStart"/>
      <w:r w:rsidR="0068027B">
        <w:t>Laravel</w:t>
      </w:r>
      <w:proofErr w:type="spellEnd"/>
      <w:r>
        <w:t xml:space="preserve"> framework can render to HTML which the browser can read properly. Therefore the view builds the user interface based on the model.</w:t>
      </w:r>
    </w:p>
    <w:p w:rsidR="00B400B3" w:rsidRDefault="00B400B3" w:rsidP="00B400B3">
      <w:pPr>
        <w:pStyle w:val="Textkrper"/>
        <w:spacing w:line="240" w:lineRule="auto"/>
      </w:pPr>
      <w:r>
        <w:t>Controllers link a view and a model. They process the input of the User through the user interface and conclude a respond, for instance rendering a new or directing to another page.</w:t>
      </w:r>
    </w:p>
    <w:p w:rsidR="00903EED" w:rsidRDefault="00B400B3" w:rsidP="00903EED">
      <w:pPr>
        <w:pStyle w:val="Textkrper"/>
        <w:spacing w:line="240" w:lineRule="auto"/>
      </w:pPr>
      <w:r>
        <w:t xml:space="preserve">For more information on the architecture of </w:t>
      </w:r>
      <w:proofErr w:type="spellStart"/>
      <w:r w:rsidR="0068027B">
        <w:t>Laravel</w:t>
      </w:r>
      <w:proofErr w:type="spellEnd"/>
      <w:r>
        <w:t xml:space="preserve"> we recommend the official documentation of </w:t>
      </w:r>
      <w:proofErr w:type="spellStart"/>
      <w:r w:rsidR="0068027B">
        <w:t>Laravel</w:t>
      </w:r>
      <w:proofErr w:type="spellEnd"/>
      <w:r>
        <w:t xml:space="preserve"> which can be found here:</w:t>
      </w:r>
      <w:r w:rsidRPr="00B400B3">
        <w:t xml:space="preserve"> </w:t>
      </w:r>
      <w:hyperlink r:id="rId8" w:history="1">
        <w:r w:rsidRPr="006C6F95">
          <w:rPr>
            <w:rStyle w:val="Hyperlink"/>
          </w:rPr>
          <w:t>http://laravelbook.com/laravel-architecture/</w:t>
        </w:r>
      </w:hyperlink>
    </w:p>
    <w:p w:rsidR="00903EED" w:rsidRDefault="00903EED" w:rsidP="00903EED">
      <w:pPr>
        <w:pStyle w:val="berschrift1"/>
      </w:pPr>
      <w:r>
        <w:br w:type="page"/>
      </w:r>
      <w:bookmarkStart w:id="13" w:name="_Toc492766847"/>
      <w:r w:rsidR="006D5853">
        <w:lastRenderedPageBreak/>
        <w:t>Architectural Goals and Constraints</w:t>
      </w:r>
      <w:bookmarkStart w:id="14" w:name="_Toc492766848"/>
      <w:bookmarkEnd w:id="13"/>
    </w:p>
    <w:p w:rsidR="00903EED" w:rsidRDefault="00903EED" w:rsidP="00903EED">
      <w:r>
        <w:rPr>
          <w:noProof/>
        </w:rPr>
        <w:pict>
          <v:shape id="_x0000_s1035" type="#_x0000_t75" style="position:absolute;margin-left:0;margin-top:0;width:201.45pt;height:480.55pt;z-index:-1;mso-position-horizontal:absolute;mso-position-horizontal-relative:text;mso-position-vertical:absolute;mso-position-vertical-relative:text" wrapcoords="-80 0 -80 21566 21600 21566 21600 0 -80 0">
            <v:imagedata r:id="rId9" o:title="laravel-project-structure"/>
            <w10:wrap type="tight"/>
          </v:shape>
        </w:pict>
      </w:r>
      <w:r>
        <w:t xml:space="preserve">On the left you can see the folder structure of a </w:t>
      </w:r>
      <w:proofErr w:type="spellStart"/>
      <w:r>
        <w:t>Laravel</w:t>
      </w:r>
      <w:proofErr w:type="spellEnd"/>
      <w:r>
        <w:t xml:space="preserve"> project.</w:t>
      </w:r>
    </w:p>
    <w:p w:rsidR="00903EED" w:rsidRDefault="00903EED" w:rsidP="00903EED">
      <w:r>
        <w:t>The app folder contains the controllers, models, views and assets.</w:t>
      </w:r>
    </w:p>
    <w:p w:rsidR="00903EED" w:rsidRDefault="00903EED" w:rsidP="00903EED">
      <w:r>
        <w:t xml:space="preserve">The public folder must be linked to the web servers root directory. It contains the </w:t>
      </w:r>
      <w:proofErr w:type="spellStart"/>
      <w:r>
        <w:t>index.php</w:t>
      </w:r>
      <w:proofErr w:type="spellEnd"/>
      <w:r>
        <w:t xml:space="preserve"> which initiates the rest of the </w:t>
      </w:r>
      <w:proofErr w:type="spellStart"/>
      <w:r>
        <w:t>Laravel</w:t>
      </w:r>
      <w:proofErr w:type="spellEnd"/>
      <w:r>
        <w:t xml:space="preserve"> framework, so all requests can be redirected via the framework.</w:t>
      </w:r>
    </w:p>
    <w:p w:rsidR="00903EED" w:rsidRDefault="00903EED" w:rsidP="00903EED">
      <w:r>
        <w:t xml:space="preserve">The vendor folder is dedicated to third-party code, it is used to </w:t>
      </w:r>
      <w:proofErr w:type="gramStart"/>
      <w:r>
        <w:t>hold</w:t>
      </w:r>
      <w:proofErr w:type="gramEnd"/>
      <w:r>
        <w:t xml:space="preserve"> other frameworks, most are installed via Composer.</w:t>
      </w:r>
    </w:p>
    <w:p w:rsidR="00903EED" w:rsidRDefault="00903EED" w:rsidP="00903EED"/>
    <w:p w:rsidR="00903EED" w:rsidRDefault="00903EED" w:rsidP="00903EED">
      <w:r>
        <w:t>The contents of the application folder are as follows:</w:t>
      </w:r>
    </w:p>
    <w:p w:rsidR="00903EED" w:rsidRDefault="00903EED" w:rsidP="00903EED">
      <w:r>
        <w:t xml:space="preserve">The </w:t>
      </w:r>
      <w:proofErr w:type="spellStart"/>
      <w:r>
        <w:t>config</w:t>
      </w:r>
      <w:proofErr w:type="spellEnd"/>
      <w:r>
        <w:t xml:space="preserve"> folder holds the configurations of the application like runtime rules, database and session etc., in multiple </w:t>
      </w:r>
      <w:proofErr w:type="spellStart"/>
      <w:r>
        <w:t>config</w:t>
      </w:r>
      <w:proofErr w:type="spellEnd"/>
      <w:r>
        <w:t xml:space="preserve"> files.</w:t>
      </w:r>
    </w:p>
    <w:p w:rsidR="00903EED" w:rsidRDefault="00903EED" w:rsidP="00903EED">
      <w:r>
        <w:t>For example:</w:t>
      </w:r>
    </w:p>
    <w:p w:rsidR="00903EED" w:rsidRDefault="00903EED" w:rsidP="00903EED">
      <w:r>
        <w:t xml:space="preserve">The </w:t>
      </w:r>
      <w:proofErr w:type="spellStart"/>
      <w:r>
        <w:t>config</w:t>
      </w:r>
      <w:proofErr w:type="spellEnd"/>
      <w:r>
        <w:t xml:space="preserve"> file </w:t>
      </w:r>
      <w:proofErr w:type="spellStart"/>
      <w:r>
        <w:t>app.php</w:t>
      </w:r>
      <w:proofErr w:type="spellEnd"/>
      <w:r>
        <w:t xml:space="preserve"> contains application level sittings as an example </w:t>
      </w:r>
      <w:proofErr w:type="spellStart"/>
      <w:r>
        <w:t>timezone</w:t>
      </w:r>
      <w:proofErr w:type="spellEnd"/>
      <w:r>
        <w:t>, locale debug mode and encryption keys.</w:t>
      </w:r>
    </w:p>
    <w:p w:rsidR="00903EED" w:rsidRDefault="00903EED" w:rsidP="00903EED">
      <w:r>
        <w:t xml:space="preserve">The </w:t>
      </w:r>
      <w:proofErr w:type="spellStart"/>
      <w:r>
        <w:t>config</w:t>
      </w:r>
      <w:proofErr w:type="spellEnd"/>
      <w:r>
        <w:t xml:space="preserve"> file </w:t>
      </w:r>
      <w:proofErr w:type="spellStart"/>
      <w:r>
        <w:t>auth.php</w:t>
      </w:r>
      <w:proofErr w:type="spellEnd"/>
      <w:r>
        <w:t xml:space="preserve"> contains the configuration for the user authentication.</w:t>
      </w:r>
    </w:p>
    <w:p w:rsidR="00903EED" w:rsidRDefault="00903EED" w:rsidP="00903EED">
      <w:r>
        <w:t xml:space="preserve">The </w:t>
      </w:r>
      <w:proofErr w:type="spellStart"/>
      <w:r>
        <w:t>config</w:t>
      </w:r>
      <w:proofErr w:type="spellEnd"/>
      <w:r>
        <w:t xml:space="preserve"> file </w:t>
      </w:r>
      <w:proofErr w:type="spellStart"/>
      <w:r>
        <w:t>cache.php</w:t>
      </w:r>
      <w:proofErr w:type="spellEnd"/>
      <w:r>
        <w:t xml:space="preserve"> can hold the configurations for caching if </w:t>
      </w:r>
      <w:proofErr w:type="gramStart"/>
      <w:r>
        <w:t>a</w:t>
      </w:r>
      <w:proofErr w:type="gramEnd"/>
      <w:r>
        <w:t xml:space="preserve"> app uses this feature.</w:t>
      </w:r>
    </w:p>
    <w:p w:rsidR="00903EED" w:rsidRDefault="00903EED" w:rsidP="00903EED">
      <w:r>
        <w:t xml:space="preserve">The </w:t>
      </w:r>
      <w:proofErr w:type="spellStart"/>
      <w:r>
        <w:t>config</w:t>
      </w:r>
      <w:proofErr w:type="spellEnd"/>
      <w:r>
        <w:t xml:space="preserve"> file </w:t>
      </w:r>
      <w:proofErr w:type="spellStart"/>
      <w:r>
        <w:t>database.php</w:t>
      </w:r>
      <w:proofErr w:type="spellEnd"/>
      <w:r>
        <w:t xml:space="preserve"> configures the database as an example default database engine.</w:t>
      </w:r>
    </w:p>
    <w:p w:rsidR="00903EED" w:rsidRDefault="00903EED" w:rsidP="00903EED">
      <w:r>
        <w:t xml:space="preserve">The </w:t>
      </w:r>
      <w:proofErr w:type="spellStart"/>
      <w:r>
        <w:t>config</w:t>
      </w:r>
      <w:proofErr w:type="spellEnd"/>
      <w:r>
        <w:t xml:space="preserve"> file </w:t>
      </w:r>
      <w:proofErr w:type="spellStart"/>
      <w:r>
        <w:t>mail.php</w:t>
      </w:r>
      <w:proofErr w:type="spellEnd"/>
      <w:r>
        <w:t xml:space="preserve"> contains the options for the e-mail sender engine, in our case this redirects the send mails to MSMTP.</w:t>
      </w:r>
    </w:p>
    <w:p w:rsidR="00903EED" w:rsidRDefault="00903EED" w:rsidP="00903EED">
      <w:r>
        <w:t xml:space="preserve">The </w:t>
      </w:r>
      <w:proofErr w:type="spellStart"/>
      <w:r>
        <w:t>config</w:t>
      </w:r>
      <w:proofErr w:type="spellEnd"/>
      <w:r>
        <w:t xml:space="preserve"> file </w:t>
      </w:r>
      <w:proofErr w:type="spellStart"/>
      <w:r>
        <w:t>session.php</w:t>
      </w:r>
      <w:proofErr w:type="spellEnd"/>
      <w:r>
        <w:t xml:space="preserve"> controls how user sessions are managed i.e. session lifetime, generally there are cookies in use for stuff like this.</w:t>
      </w:r>
    </w:p>
    <w:p w:rsidR="00903EED" w:rsidRDefault="00903EED" w:rsidP="00903EED"/>
    <w:p w:rsidR="00903EED" w:rsidRDefault="00903EED" w:rsidP="00903EED">
      <w:r>
        <w:t>The folder controllers contain all classes that provide logic load views and interact with the data models.</w:t>
      </w:r>
    </w:p>
    <w:p w:rsidR="00903EED" w:rsidRDefault="00903EED" w:rsidP="00903EED"/>
    <w:p w:rsidR="00903EED" w:rsidRDefault="00903EED" w:rsidP="00903EED">
      <w:r>
        <w:t>The folders migrations and seeds are contained in the folder database.</w:t>
      </w:r>
    </w:p>
    <w:p w:rsidR="00903EED" w:rsidRDefault="00903EED" w:rsidP="00903EED">
      <w:r>
        <w:t>The folder migrations contains PHP classes which are needed to update the Schema of the database while keeping the database in sync.</w:t>
      </w:r>
    </w:p>
    <w:p w:rsidR="00903EED" w:rsidRDefault="00903EED" w:rsidP="00903EED">
      <w:r>
        <w:t>The folder seeds contains PHP files which allow Artisan to populate database tables.</w:t>
      </w:r>
    </w:p>
    <w:p w:rsidR="00903EED" w:rsidRDefault="00903EED" w:rsidP="00903EED"/>
    <w:p w:rsidR="00903EED" w:rsidRDefault="00903EED" w:rsidP="00903EED">
      <w:pPr>
        <w:ind w:left="720"/>
      </w:pPr>
      <w:r>
        <w:t xml:space="preserve">The folder storage is a temporary file store for </w:t>
      </w:r>
      <w:proofErr w:type="gramStart"/>
      <w:r>
        <w:t>various</w:t>
      </w:r>
      <w:proofErr w:type="gramEnd"/>
      <w:r>
        <w:t xml:space="preserve"> of </w:t>
      </w:r>
      <w:proofErr w:type="spellStart"/>
      <w:r>
        <w:t>Laravel</w:t>
      </w:r>
      <w:proofErr w:type="spellEnd"/>
      <w:r>
        <w:t xml:space="preserve"> services such as sessions or cache. It is maintained by the framework and needs no further interaction. </w:t>
      </w:r>
    </w:p>
    <w:p w:rsidR="00903EED" w:rsidRDefault="00903EED" w:rsidP="00903EED">
      <w:pPr>
        <w:ind w:left="720"/>
      </w:pPr>
      <w:r>
        <w:t>The views folder contains the HTML template files used by controllers or routes.</w:t>
      </w:r>
    </w:p>
    <w:p w:rsidR="00903EED" w:rsidRDefault="00903EED" w:rsidP="00903EED">
      <w:pPr>
        <w:ind w:left="720"/>
      </w:pPr>
      <w:r>
        <w:t xml:space="preserve">The routes folder contains multiple routing files which holds the routing rules that tell </w:t>
      </w:r>
      <w:proofErr w:type="spellStart"/>
      <w:r>
        <w:t>Laravel</w:t>
      </w:r>
      <w:proofErr w:type="spellEnd"/>
      <w:r>
        <w:t xml:space="preserve"> how to connect incoming requests.</w:t>
      </w:r>
    </w:p>
    <w:p w:rsidR="00212C1F" w:rsidRDefault="006D5853" w:rsidP="001477FD">
      <w:pPr>
        <w:pStyle w:val="berschrift1"/>
      </w:pPr>
      <w:r>
        <w:t>Use-Case View</w:t>
      </w:r>
      <w:bookmarkEnd w:id="14"/>
      <w:r>
        <w:t xml:space="preserve"> </w:t>
      </w:r>
    </w:p>
    <w:p w:rsidR="00212C1F" w:rsidRDefault="00903EED">
      <w:r>
        <w:t>n/a</w:t>
      </w:r>
    </w:p>
    <w:p w:rsidR="001477FD" w:rsidRDefault="006D5853" w:rsidP="00903EED">
      <w:pPr>
        <w:pStyle w:val="berschrift1"/>
      </w:pPr>
      <w:bookmarkStart w:id="15" w:name="_Toc492766850"/>
      <w:r>
        <w:lastRenderedPageBreak/>
        <w:t>Logical View</w:t>
      </w:r>
      <w:bookmarkEnd w:id="15"/>
      <w:r>
        <w:t xml:space="preserve"> </w:t>
      </w:r>
      <w:bookmarkStart w:id="16" w:name="_Toc492766852"/>
    </w:p>
    <w:bookmarkEnd w:id="16"/>
    <w:p w:rsidR="00212C1F" w:rsidRDefault="00903EED">
      <w:pPr>
        <w:pStyle w:val="berschrift2"/>
      </w:pPr>
      <w:r>
        <w:t>Controllers</w:t>
      </w:r>
    </w:p>
    <w:p w:rsidR="001477FD" w:rsidRDefault="00903EED" w:rsidP="00D96A35">
      <w:r>
        <w:pict>
          <v:shape id="_x0000_i1026" type="#_x0000_t75" style="width:487.4pt;height:278.3pt">
            <v:imagedata r:id="rId10" o:title="classdiagram_controllers"/>
          </v:shape>
        </w:pict>
      </w:r>
    </w:p>
    <w:p w:rsidR="00903EED" w:rsidRDefault="00903EED" w:rsidP="00903EED">
      <w:pPr>
        <w:pStyle w:val="berschrift2"/>
      </w:pPr>
      <w:r>
        <w:t>Models</w:t>
      </w:r>
    </w:p>
    <w:p w:rsidR="001477FD" w:rsidRDefault="00903EED" w:rsidP="00D96A35">
      <w:r>
        <w:pict>
          <v:shape id="_x0000_i1027" type="#_x0000_t75" style="width:498.45pt;height:199.85pt">
            <v:imagedata r:id="rId11" o:title="classdiagram_models"/>
          </v:shape>
        </w:pict>
      </w:r>
    </w:p>
    <w:p w:rsidR="00D96A35" w:rsidRDefault="00D96A35" w:rsidP="00D96A35"/>
    <w:p w:rsidR="005038F6" w:rsidRDefault="00D96A35" w:rsidP="005038F6">
      <w:pPr>
        <w:ind w:left="720"/>
      </w:pPr>
      <w:r>
        <w:t>Above you can see the class hierarchy of the FRM System-application. Since we are managing many different kinds of data, the model classes have lots of attributes to store the user’s data and his relationships. It is important to note, that all of these classes also extend many of the framework-provided classes, e.g. for managing dependencies between the models. To improve readability we did not include these in the above diagrams.</w:t>
      </w:r>
    </w:p>
    <w:p w:rsidR="00903EED" w:rsidRDefault="005038F6" w:rsidP="005038F6">
      <w:r>
        <w:br w:type="page"/>
      </w:r>
    </w:p>
    <w:p w:rsidR="00903EED" w:rsidRDefault="00903EED" w:rsidP="00903EED">
      <w:pPr>
        <w:pStyle w:val="berschrift2"/>
      </w:pPr>
      <w:r>
        <w:t>Views</w:t>
      </w:r>
    </w:p>
    <w:p w:rsidR="00903EED" w:rsidRPr="00903EED" w:rsidRDefault="00903EED" w:rsidP="005038F6">
      <w:pPr>
        <w:ind w:left="720"/>
      </w:pPr>
      <w:r>
        <w:t xml:space="preserve">The views for a </w:t>
      </w:r>
      <w:proofErr w:type="spellStart"/>
      <w:r>
        <w:t>Laravel</w:t>
      </w:r>
      <w:proofErr w:type="spellEnd"/>
      <w:r>
        <w:t xml:space="preserve"> application are – as already mentioned – realized as so called Blade-PHP-templates.</w:t>
      </w:r>
      <w:r w:rsidR="005038F6">
        <w:t xml:space="preserve"> They are rendered out to HTML documents by the framework before being sent back as an answer to a request by a user.</w:t>
      </w:r>
      <w:r>
        <w:t xml:space="preserve"> They can be found here: </w:t>
      </w:r>
      <w:hyperlink r:id="rId12" w:history="1">
        <w:r w:rsidRPr="00903EED">
          <w:rPr>
            <w:rStyle w:val="Hyperlink"/>
          </w:rPr>
          <w:t>github.com</w:t>
        </w:r>
      </w:hyperlink>
    </w:p>
    <w:p w:rsidR="00212C1F" w:rsidRDefault="006D5853">
      <w:pPr>
        <w:pStyle w:val="berschrift1"/>
      </w:pPr>
      <w:bookmarkStart w:id="17" w:name="_Toc492766853"/>
      <w:r>
        <w:t>Process View</w:t>
      </w:r>
      <w:bookmarkEnd w:id="17"/>
      <w:r>
        <w:t xml:space="preserve"> </w:t>
      </w:r>
    </w:p>
    <w:p w:rsidR="005038F6" w:rsidRPr="005038F6" w:rsidRDefault="005038F6" w:rsidP="005038F6">
      <w:pPr>
        <w:ind w:left="720"/>
      </w:pPr>
      <w:r>
        <w:t>n/a</w:t>
      </w:r>
    </w:p>
    <w:p w:rsidR="00212C1F" w:rsidRDefault="006D5853">
      <w:pPr>
        <w:pStyle w:val="berschrift1"/>
      </w:pPr>
      <w:bookmarkStart w:id="18" w:name="_Toc492766854"/>
      <w:r>
        <w:t>Deployment View</w:t>
      </w:r>
      <w:bookmarkEnd w:id="18"/>
      <w:r>
        <w:t xml:space="preserve"> </w:t>
      </w:r>
    </w:p>
    <w:p w:rsidR="00EF1C80" w:rsidRDefault="00B972E7" w:rsidP="00EF1C80">
      <w:pPr>
        <w:pStyle w:val="Textkrper"/>
      </w:pPr>
      <w:r>
        <w:pict>
          <v:shape id="_x0000_i1028" type="#_x0000_t75" style="width:422.3pt;height:215.1pt">
            <v:imagedata r:id="rId13" o:title="Untitled Diagram"/>
          </v:shape>
        </w:pict>
      </w:r>
    </w:p>
    <w:p w:rsidR="00EF1C80" w:rsidRDefault="00EF1C80" w:rsidP="00EF1C80">
      <w:pPr>
        <w:pStyle w:val="Textkrper"/>
      </w:pPr>
      <w:r>
        <w:t xml:space="preserve">We rented a virtual server on </w:t>
      </w:r>
      <w:hyperlink r:id="rId14" w:history="1">
        <w:r w:rsidR="001477FD" w:rsidRPr="005832A8">
          <w:rPr>
            <w:rStyle w:val="Hyperlink"/>
          </w:rPr>
          <w:t>https://www.server4you.de</w:t>
        </w:r>
      </w:hyperlink>
      <w:r>
        <w:t xml:space="preserve"> with the following specs:</w:t>
      </w:r>
    </w:p>
    <w:p w:rsidR="00EF1C80" w:rsidRDefault="00EF1C80" w:rsidP="00EF1C80">
      <w:pPr>
        <w:pStyle w:val="Textkrper"/>
        <w:numPr>
          <w:ilvl w:val="0"/>
          <w:numId w:val="23"/>
        </w:numPr>
      </w:pPr>
      <w:r>
        <w:t>100 GB SSD</w:t>
      </w:r>
    </w:p>
    <w:p w:rsidR="00EF1C80" w:rsidRDefault="00EF1C80" w:rsidP="00EF1C80">
      <w:pPr>
        <w:pStyle w:val="Textkrper"/>
        <w:numPr>
          <w:ilvl w:val="0"/>
          <w:numId w:val="23"/>
        </w:numPr>
      </w:pPr>
      <w:r>
        <w:t>2vCores</w:t>
      </w:r>
    </w:p>
    <w:p w:rsidR="00EF1C80" w:rsidRDefault="00EF1C80" w:rsidP="00EF1C80">
      <w:pPr>
        <w:pStyle w:val="Textkrper"/>
        <w:numPr>
          <w:ilvl w:val="0"/>
          <w:numId w:val="23"/>
        </w:numPr>
      </w:pPr>
      <w:r>
        <w:t>4GB RAM</w:t>
      </w:r>
    </w:p>
    <w:p w:rsidR="00EF1C80" w:rsidRDefault="00EF1C80" w:rsidP="00D96A35">
      <w:pPr>
        <w:pStyle w:val="Textkrper"/>
        <w:numPr>
          <w:ilvl w:val="0"/>
          <w:numId w:val="23"/>
        </w:numPr>
      </w:pPr>
      <w:r>
        <w:t>Connection with 100 Mbit/s</w:t>
      </w:r>
    </w:p>
    <w:p w:rsidR="00D64417" w:rsidRPr="00EF1C80" w:rsidRDefault="00D64417" w:rsidP="00D64417">
      <w:pPr>
        <w:pStyle w:val="Textkrper"/>
      </w:pPr>
      <w:r>
        <w:t>Until now this server is handling all the tasks fine and without problems, but we are able to upscale it easily, as we see fit. It provides a maximum of flexibility that is needed to develop our application. The servers provided by DHBW would not have been sufficient for our tasks, sending mails for example would not be possible on them.</w:t>
      </w:r>
    </w:p>
    <w:p w:rsidR="00212C1F" w:rsidRDefault="006D5853">
      <w:pPr>
        <w:pStyle w:val="berschrift1"/>
      </w:pPr>
      <w:bookmarkStart w:id="19" w:name="_Toc492766855"/>
      <w:r>
        <w:t>Implementation View</w:t>
      </w:r>
      <w:bookmarkEnd w:id="19"/>
      <w:r>
        <w:t xml:space="preserve"> </w:t>
      </w:r>
    </w:p>
    <w:p w:rsidR="00212C1F" w:rsidRDefault="00903EED" w:rsidP="00903EED">
      <w:pPr>
        <w:ind w:firstLine="720"/>
      </w:pPr>
      <w:r>
        <w:t>n/a</w:t>
      </w:r>
    </w:p>
    <w:p w:rsidR="00212C1F" w:rsidRDefault="006D5853">
      <w:pPr>
        <w:pStyle w:val="berschrift1"/>
      </w:pPr>
      <w:bookmarkStart w:id="20" w:name="_Toc492766858"/>
      <w:r>
        <w:lastRenderedPageBreak/>
        <w:t>Data View (optional)</w:t>
      </w:r>
      <w:bookmarkEnd w:id="20"/>
    </w:p>
    <w:p w:rsidR="001560B7" w:rsidRPr="001560B7" w:rsidRDefault="00B972E7" w:rsidP="001560B7">
      <w:r>
        <w:pict>
          <v:shape id="_x0000_i1029" type="#_x0000_t75" style="width:436.15pt;height:624.9pt">
            <v:imagedata r:id="rId15" o:title="dbschema"/>
          </v:shape>
        </w:pict>
      </w:r>
    </w:p>
    <w:p w:rsidR="00212C1F" w:rsidRDefault="006D5853">
      <w:pPr>
        <w:pStyle w:val="berschrift1"/>
      </w:pPr>
      <w:bookmarkStart w:id="21" w:name="_Toc492766859"/>
      <w:r>
        <w:lastRenderedPageBreak/>
        <w:t>Size and Performance</w:t>
      </w:r>
      <w:bookmarkEnd w:id="21"/>
      <w:r>
        <w:t xml:space="preserve"> </w:t>
      </w:r>
    </w:p>
    <w:p w:rsidR="005038F6" w:rsidRPr="005038F6" w:rsidRDefault="005038F6" w:rsidP="005038F6">
      <w:pPr>
        <w:ind w:firstLine="720"/>
      </w:pPr>
      <w:r>
        <w:t>n/a</w:t>
      </w:r>
    </w:p>
    <w:p w:rsidR="00212C1F" w:rsidRDefault="006D5853">
      <w:pPr>
        <w:pStyle w:val="berschrift1"/>
      </w:pPr>
      <w:bookmarkStart w:id="22" w:name="_Toc492766860"/>
      <w:r>
        <w:t>Quality</w:t>
      </w:r>
      <w:bookmarkEnd w:id="22"/>
      <w:r>
        <w:t xml:space="preserve"> </w:t>
      </w:r>
    </w:p>
    <w:p w:rsidR="005038F6" w:rsidRPr="005038F6" w:rsidRDefault="005038F6" w:rsidP="005038F6">
      <w:pPr>
        <w:ind w:left="720"/>
      </w:pPr>
      <w:r>
        <w:t>n/a</w:t>
      </w:r>
      <w:bookmarkStart w:id="23" w:name="_GoBack"/>
      <w:bookmarkEnd w:id="23"/>
    </w:p>
    <w:sectPr w:rsidR="005038F6" w:rsidRPr="005038F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2E7" w:rsidRDefault="00B972E7">
      <w:pPr>
        <w:spacing w:line="240" w:lineRule="auto"/>
      </w:pPr>
      <w:r>
        <w:separator/>
      </w:r>
    </w:p>
  </w:endnote>
  <w:endnote w:type="continuationSeparator" w:id="0">
    <w:p w:rsidR="00B972E7" w:rsidRDefault="00B97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2C1F">
      <w:tc>
        <w:tcPr>
          <w:tcW w:w="3162" w:type="dxa"/>
          <w:tcBorders>
            <w:top w:val="nil"/>
            <w:left w:val="nil"/>
            <w:bottom w:val="nil"/>
            <w:right w:val="nil"/>
          </w:tcBorders>
        </w:tcPr>
        <w:p w:rsidR="00212C1F" w:rsidRDefault="006D5853">
          <w:pPr>
            <w:ind w:right="360"/>
          </w:pPr>
          <w:r>
            <w:t>Confidential</w:t>
          </w:r>
        </w:p>
      </w:tc>
      <w:tc>
        <w:tcPr>
          <w:tcW w:w="3162" w:type="dxa"/>
          <w:tcBorders>
            <w:top w:val="nil"/>
            <w:left w:val="nil"/>
            <w:bottom w:val="nil"/>
            <w:right w:val="nil"/>
          </w:tcBorders>
        </w:tcPr>
        <w:p w:rsidR="00212C1F" w:rsidRDefault="006D5853">
          <w:pPr>
            <w:jc w:val="center"/>
          </w:pPr>
          <w:r>
            <w:sym w:font="Symbol" w:char="F0D3"/>
          </w:r>
          <w:r w:rsidR="00B972E7">
            <w:fldChar w:fldCharType="begin"/>
          </w:r>
          <w:r w:rsidR="00B972E7">
            <w:instrText xml:space="preserve"> DOCPROPERTY "Company"  \* MERGEFORMAT </w:instrText>
          </w:r>
          <w:r w:rsidR="00B972E7">
            <w:fldChar w:fldCharType="separate"/>
          </w:r>
          <w:r w:rsidR="000F6F91">
            <w:t>FRM Systems</w:t>
          </w:r>
          <w:r w:rsidR="00B972E7">
            <w:fldChar w:fldCharType="end"/>
          </w:r>
          <w:r>
            <w:t xml:space="preserve">, </w:t>
          </w:r>
          <w:r>
            <w:fldChar w:fldCharType="begin"/>
          </w:r>
          <w:r>
            <w:instrText xml:space="preserve"> DATE \@ "yyyy" </w:instrText>
          </w:r>
          <w:r>
            <w:fldChar w:fldCharType="separate"/>
          </w:r>
          <w:r w:rsidR="000F6F91">
            <w:rPr>
              <w:noProof/>
            </w:rPr>
            <w:t>2016</w:t>
          </w:r>
          <w:r>
            <w:fldChar w:fldCharType="end"/>
          </w:r>
        </w:p>
      </w:tc>
      <w:tc>
        <w:tcPr>
          <w:tcW w:w="3162" w:type="dxa"/>
          <w:tcBorders>
            <w:top w:val="nil"/>
            <w:left w:val="nil"/>
            <w:bottom w:val="nil"/>
            <w:right w:val="nil"/>
          </w:tcBorders>
        </w:tcPr>
        <w:p w:rsidR="00212C1F" w:rsidRDefault="006D585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F6F91">
            <w:rPr>
              <w:rStyle w:val="Seitenzahl"/>
              <w:noProof/>
            </w:rPr>
            <w:t>8</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0F6F91">
            <w:rPr>
              <w:rStyle w:val="Seitenzahl"/>
              <w:noProof/>
            </w:rPr>
            <w:t>8</w:t>
          </w:r>
          <w:r>
            <w:rPr>
              <w:rStyle w:val="Seitenzahl"/>
            </w:rPr>
            <w:fldChar w:fldCharType="end"/>
          </w:r>
        </w:p>
      </w:tc>
    </w:tr>
  </w:tbl>
  <w:p w:rsidR="00212C1F" w:rsidRDefault="00212C1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C1F" w:rsidRDefault="00212C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2E7" w:rsidRDefault="00B972E7">
      <w:pPr>
        <w:spacing w:line="240" w:lineRule="auto"/>
      </w:pPr>
      <w:r>
        <w:separator/>
      </w:r>
    </w:p>
  </w:footnote>
  <w:footnote w:type="continuationSeparator" w:id="0">
    <w:p w:rsidR="00B972E7" w:rsidRDefault="00B972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C1F" w:rsidRPr="007D449F" w:rsidRDefault="00212C1F">
    <w:pPr>
      <w:pStyle w:val="Kopfzeile"/>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C1F" w:rsidRDefault="00212C1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4201E1"/>
    <w:multiLevelType w:val="hybridMultilevel"/>
    <w:tmpl w:val="9DA69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6852C8"/>
    <w:multiLevelType w:val="hybridMultilevel"/>
    <w:tmpl w:val="BD980A94"/>
    <w:lvl w:ilvl="0" w:tplc="1C3EB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431832"/>
    <w:multiLevelType w:val="multilevel"/>
    <w:tmpl w:val="DE3055F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3277"/>
    <w:rsid w:val="000179EB"/>
    <w:rsid w:val="000F6F91"/>
    <w:rsid w:val="001477FD"/>
    <w:rsid w:val="001560B7"/>
    <w:rsid w:val="001E14C1"/>
    <w:rsid w:val="001F03E2"/>
    <w:rsid w:val="00212C1F"/>
    <w:rsid w:val="002A07F5"/>
    <w:rsid w:val="003418DC"/>
    <w:rsid w:val="00440A0D"/>
    <w:rsid w:val="005038F6"/>
    <w:rsid w:val="0068027B"/>
    <w:rsid w:val="006D5853"/>
    <w:rsid w:val="0073366D"/>
    <w:rsid w:val="007D449F"/>
    <w:rsid w:val="008D3277"/>
    <w:rsid w:val="00903EED"/>
    <w:rsid w:val="009F4892"/>
    <w:rsid w:val="00B130A0"/>
    <w:rsid w:val="00B400B3"/>
    <w:rsid w:val="00B65E89"/>
    <w:rsid w:val="00B972E7"/>
    <w:rsid w:val="00CB3532"/>
    <w:rsid w:val="00D64417"/>
    <w:rsid w:val="00D96A35"/>
    <w:rsid w:val="00E06CF6"/>
    <w:rsid w:val="00E4128D"/>
    <w:rsid w:val="00E93D59"/>
    <w:rsid w:val="00EC5367"/>
    <w:rsid w:val="00EF1C80"/>
    <w:rsid w:val="00FE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5:docId w15:val="{09E51E20-2732-4EF3-AC50-7083E78D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semiHidden/>
    <w:rPr>
      <w:color w:val="0000FF"/>
      <w:u w:val="single"/>
    </w:rPr>
  </w:style>
  <w:style w:type="character" w:styleId="Fett">
    <w:name w:val="Strong"/>
    <w:qFormat/>
    <w:rPr>
      <w:b/>
    </w:rPr>
  </w:style>
  <w:style w:type="character" w:styleId="BesuchterHyperlink">
    <w:name w:val="FollowedHyperlink"/>
    <w:semiHidden/>
    <w:rPr>
      <w:color w:val="800080"/>
      <w:u w:val="single"/>
    </w:rPr>
  </w:style>
  <w:style w:type="paragraph" w:styleId="Sprechblasentext">
    <w:name w:val="Balloon Text"/>
    <w:basedOn w:val="Standard"/>
    <w:link w:val="SprechblasentextZchn"/>
    <w:uiPriority w:val="99"/>
    <w:semiHidden/>
    <w:unhideWhenUsed/>
    <w:rsid w:val="008D327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8D3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avelbook.com/laravel-architecture/"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d-wagner/frmsystem/tree/master/laravel/resources/view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erver4you.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1006</Words>
  <Characters>6339</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FRM Systems</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FRM Systems</dc:subject>
  <dc:creator>admin</dc:creator>
  <cp:lastModifiedBy>Wagner, Daniel</cp:lastModifiedBy>
  <cp:revision>18</cp:revision>
  <cp:lastPrinted>2016-12-10T18:01:00Z</cp:lastPrinted>
  <dcterms:created xsi:type="dcterms:W3CDTF">2016-11-28T19:38:00Z</dcterms:created>
  <dcterms:modified xsi:type="dcterms:W3CDTF">2016-12-10T18:01:00Z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